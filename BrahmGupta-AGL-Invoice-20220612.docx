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5011"/>
        <w:gridCol w:w="5069"/>
      </w:tblGrid>
      <w:tr w:rsidR="005A6D66" w:rsidRPr="001E3C2E" w14:paraId="1BC7896D" w14:textId="77777777" w:rsidTr="00A457F0">
        <w:trPr>
          <w:trHeight w:val="795"/>
        </w:trPr>
        <w:tc>
          <w:tcPr>
            <w:tcW w:w="5412" w:type="dxa"/>
            <w:vMerge w:val="restart"/>
          </w:tcPr>
          <w:sdt>
            <w:sdtPr>
              <w:alias w:val="Company"/>
              <w:tag w:val="Company"/>
              <w:id w:val="260022081"/>
              <w:placeholder>
                <w:docPart w:val="B925DD3AF8C3914F9018ECAA84111B1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14:paraId="0D19F2E4" w14:textId="3A80BDBC" w:rsidR="005A6D66" w:rsidRDefault="00BF2FDE" w:rsidP="008B6B6C">
                <w:pPr>
                  <w:pStyle w:val="Companyname"/>
                </w:pPr>
                <w:r>
                  <w:t>Samyan Pty Ltd</w:t>
                </w:r>
              </w:p>
            </w:sdtContent>
          </w:sdt>
          <w:p w14:paraId="3787BCC4" w14:textId="2AECBB6E" w:rsidR="005A6D66" w:rsidRPr="001E3C2E" w:rsidRDefault="00B76388" w:rsidP="001E3C2E">
            <w:r>
              <w:t>1</w:t>
            </w:r>
            <w:r w:rsidR="00BF2FDE">
              <w:t>6 Postema Dr</w:t>
            </w:r>
          </w:p>
          <w:p w14:paraId="6D617DEC" w14:textId="07A97886" w:rsidR="005A6D66" w:rsidRPr="001E3C2E" w:rsidRDefault="00B76388" w:rsidP="001E3C2E">
            <w:r>
              <w:t>Point Cook, VIC - 3030</w:t>
            </w:r>
          </w:p>
          <w:p w14:paraId="360B40FA" w14:textId="6F157A2F" w:rsidR="005A6D66" w:rsidRDefault="005A6D66" w:rsidP="00A457F0">
            <w:r w:rsidRPr="0055585A">
              <w:rPr>
                <w:b/>
                <w:bCs/>
              </w:rPr>
              <w:t>Phone</w:t>
            </w:r>
            <w:r w:rsidR="0055585A">
              <w:t>:</w:t>
            </w:r>
            <w:r w:rsidRPr="001E3C2E">
              <w:t xml:space="preserve"> </w:t>
            </w:r>
            <w:r w:rsidR="00B76388">
              <w:t>+61 420 375 228</w:t>
            </w:r>
          </w:p>
          <w:p w14:paraId="25FD43E1" w14:textId="5E287EE8" w:rsidR="00081038" w:rsidRDefault="00081038" w:rsidP="00A457F0">
            <w:r w:rsidRPr="00CF28B5">
              <w:rPr>
                <w:b/>
                <w:bCs/>
              </w:rPr>
              <w:t>Email</w:t>
            </w:r>
            <w:r>
              <w:t xml:space="preserve">: </w:t>
            </w:r>
            <w:hyperlink r:id="rId10" w:history="1">
              <w:r w:rsidR="00773F19" w:rsidRPr="00B34ED2">
                <w:rPr>
                  <w:rStyle w:val="Hyperlink"/>
                </w:rPr>
                <w:t>brahm.gupta@gmail.com</w:t>
              </w:r>
            </w:hyperlink>
            <w:r w:rsidR="00773F19">
              <w:t xml:space="preserve"> </w:t>
            </w:r>
          </w:p>
          <w:p w14:paraId="5028B4F4" w14:textId="2818455B" w:rsidR="0055585A" w:rsidRPr="001E3C2E" w:rsidRDefault="0055585A" w:rsidP="00A457F0">
            <w:r w:rsidRPr="0055585A">
              <w:rPr>
                <w:b/>
                <w:bCs/>
              </w:rPr>
              <w:t>ABN</w:t>
            </w:r>
            <w:r>
              <w:t xml:space="preserve">: </w:t>
            </w:r>
            <w:r w:rsidR="00B23371" w:rsidRPr="00B23371">
              <w:t>33 656 980 433</w:t>
            </w:r>
          </w:p>
        </w:tc>
        <w:tc>
          <w:tcPr>
            <w:tcW w:w="5388" w:type="dxa"/>
          </w:tcPr>
          <w:p w14:paraId="6C033128" w14:textId="77777777" w:rsidR="005A6D66" w:rsidRDefault="005A6D66" w:rsidP="00E6107D">
            <w:pPr>
              <w:pStyle w:val="Heading1"/>
            </w:pPr>
            <w:r>
              <w:t>INVOICE</w:t>
            </w:r>
          </w:p>
          <w:p w14:paraId="44B2D5F9" w14:textId="1480C189" w:rsidR="00B76388" w:rsidRPr="00B76388" w:rsidRDefault="009F310C" w:rsidP="008B6B6C">
            <w:pPr>
              <w:ind w:left="2100"/>
            </w:pPr>
            <w:r>
              <w:t xml:space="preserve"> </w:t>
            </w:r>
            <w:r w:rsidR="00933007">
              <w:t xml:space="preserve">   </w:t>
            </w:r>
            <w:r w:rsidR="008152E2">
              <w:t xml:space="preserve">Period </w:t>
            </w:r>
            <w:sdt>
              <w:sdtPr>
                <w:rPr>
                  <w:b/>
                  <w:bCs/>
                </w:rPr>
                <w:id w:val="824016722"/>
                <w:placeholder>
                  <w:docPart w:val="B48B3D52AA4749EC80679337F12B51A7"/>
                </w:placeholder>
                <w:date w:fullDate="2022-05-30T00:00:00Z">
                  <w:dateFormat w:val="d-MMM-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F02579">
                  <w:rPr>
                    <w:b/>
                    <w:bCs/>
                    <w:lang w:val="en-AU"/>
                  </w:rPr>
                  <w:t>30-May-22</w:t>
                </w:r>
              </w:sdtContent>
            </w:sdt>
            <w:r w:rsidR="008152E2">
              <w:t xml:space="preserve"> to </w:t>
            </w:r>
            <w:sdt>
              <w:sdtPr>
                <w:rPr>
                  <w:b/>
                  <w:bCs/>
                </w:rPr>
                <w:id w:val="-950086327"/>
                <w:placeholder>
                  <w:docPart w:val="B48B3D52AA4749EC80679337F12B51A7"/>
                </w:placeholder>
                <w:date w:fullDate="2022-06-12T00:00:00Z">
                  <w:dateFormat w:val="d-MMM-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F02579">
                  <w:rPr>
                    <w:b/>
                    <w:bCs/>
                    <w:lang w:val="en-AU"/>
                  </w:rPr>
                  <w:t>12-Jun-22</w:t>
                </w:r>
              </w:sdtContent>
            </w:sdt>
          </w:p>
        </w:tc>
      </w:tr>
      <w:tr w:rsidR="005A6D66" w:rsidRPr="001E3C2E" w14:paraId="21139386" w14:textId="77777777" w:rsidTr="00A457F0">
        <w:trPr>
          <w:trHeight w:val="795"/>
        </w:trPr>
        <w:tc>
          <w:tcPr>
            <w:tcW w:w="5412" w:type="dxa"/>
            <w:vMerge/>
          </w:tcPr>
          <w:p w14:paraId="50EFD783" w14:textId="77777777" w:rsidR="005A6D66" w:rsidRPr="001E3C2E" w:rsidRDefault="005A6D66" w:rsidP="00D81510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1C2BB048" w14:textId="1A5D690C" w:rsidR="005A6D66" w:rsidRPr="005A6D66" w:rsidRDefault="005A6D66" w:rsidP="005A6D66">
            <w:pPr>
              <w:pStyle w:val="RightAligned"/>
            </w:pPr>
            <w:r w:rsidRPr="00153C1A">
              <w:rPr>
                <w:b/>
                <w:bCs/>
              </w:rPr>
              <w:t>Invoice#</w:t>
            </w:r>
            <w:r w:rsidR="00153C1A">
              <w:t xml:space="preserve">: </w:t>
            </w:r>
            <w:r w:rsidR="00B76388">
              <w:t>202</w:t>
            </w:r>
            <w:r w:rsidR="006822EB">
              <w:t>20</w:t>
            </w:r>
            <w:r w:rsidR="00B1771B">
              <w:t>612</w:t>
            </w:r>
          </w:p>
          <w:p w14:paraId="53167F04" w14:textId="1BB0C32B" w:rsidR="005A6D66" w:rsidRPr="005A6D66" w:rsidRDefault="005A6D66" w:rsidP="00A457F0">
            <w:pPr>
              <w:pStyle w:val="RightAligned"/>
              <w:rPr>
                <w:b/>
                <w:bCs/>
              </w:rPr>
            </w:pPr>
            <w:r w:rsidRPr="00153C1A">
              <w:rPr>
                <w:b/>
                <w:bCs/>
              </w:rPr>
              <w:t>Date</w:t>
            </w:r>
            <w:r w:rsidRPr="005A6D66">
              <w:t xml:space="preserve">: </w:t>
            </w:r>
            <w:sdt>
              <w:sdtPr>
                <w:alias w:val="Date"/>
                <w:tag w:val="Date"/>
                <w:id w:val="260021713"/>
                <w:placeholder>
                  <w:docPart w:val="06A404FD88477844A1D08CEE83399A7A"/>
                </w:placeholder>
                <w:date w:fullDate="2022-06-12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1771B">
                  <w:t>June 12, 2022</w:t>
                </w:r>
              </w:sdtContent>
            </w:sdt>
          </w:p>
        </w:tc>
      </w:tr>
    </w:tbl>
    <w:p w14:paraId="070F31B5" w14:textId="09BA4A6F" w:rsidR="0093568C" w:rsidRDefault="0093568C" w:rsidP="001E3C2E"/>
    <w:p w14:paraId="4AC63122" w14:textId="77777777" w:rsidR="000435B4" w:rsidRPr="001E3C2E" w:rsidRDefault="000435B4" w:rsidP="001E3C2E"/>
    <w:tbl>
      <w:tblPr>
        <w:tblW w:w="5000" w:type="pct"/>
        <w:tblLook w:val="0000" w:firstRow="0" w:lastRow="0" w:firstColumn="0" w:lastColumn="0" w:noHBand="0" w:noVBand="0"/>
      </w:tblPr>
      <w:tblGrid>
        <w:gridCol w:w="5105"/>
        <w:gridCol w:w="4975"/>
      </w:tblGrid>
      <w:tr w:rsidR="00A457F0" w:rsidRPr="001E3C2E" w14:paraId="2F88E366" w14:textId="77777777" w:rsidTr="00BC273D">
        <w:trPr>
          <w:trHeight w:val="1234"/>
        </w:trPr>
        <w:tc>
          <w:tcPr>
            <w:tcW w:w="5400" w:type="dxa"/>
          </w:tcPr>
          <w:p w14:paraId="6CF29ECE" w14:textId="77777777" w:rsidR="0093568C" w:rsidRPr="00D81510" w:rsidRDefault="0093568C" w:rsidP="00D81510">
            <w:pPr>
              <w:pStyle w:val="Heading2"/>
            </w:pPr>
            <w:r w:rsidRPr="00D81510">
              <w:t>To:</w:t>
            </w:r>
          </w:p>
          <w:p w14:paraId="4A38BB7D" w14:textId="45FF2D84" w:rsidR="007607A0" w:rsidRDefault="00942C6A" w:rsidP="007607A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MetaPM</w:t>
            </w:r>
            <w:proofErr w:type="spellEnd"/>
          </w:p>
          <w:p w14:paraId="0854A8D1" w14:textId="77777777" w:rsidR="00942C6A" w:rsidRDefault="00942C6A" w:rsidP="007607A0">
            <w:r w:rsidRPr="00942C6A">
              <w:t xml:space="preserve">Level 3, 420 Collins Street, </w:t>
            </w:r>
          </w:p>
          <w:p w14:paraId="6981EEE0" w14:textId="3853F7C2" w:rsidR="00942C6A" w:rsidRDefault="00942C6A" w:rsidP="007607A0">
            <w:r w:rsidRPr="00942C6A">
              <w:t>Melbourne, VIC 3000</w:t>
            </w:r>
          </w:p>
          <w:p w14:paraId="26D5D762" w14:textId="226136E7" w:rsidR="00BC273D" w:rsidRDefault="00EC6A9A" w:rsidP="007607A0">
            <w:hyperlink r:id="rId11" w:history="1">
              <w:r w:rsidR="00BC273D" w:rsidRPr="00B34ED2">
                <w:rPr>
                  <w:rStyle w:val="Hyperlink"/>
                </w:rPr>
                <w:t>payroll@metapm.com.au</w:t>
              </w:r>
            </w:hyperlink>
          </w:p>
          <w:p w14:paraId="4E1749BF" w14:textId="793E00C4" w:rsidR="0093568C" w:rsidRPr="001E3C2E" w:rsidRDefault="0093568C" w:rsidP="007607A0"/>
        </w:tc>
        <w:tc>
          <w:tcPr>
            <w:tcW w:w="5400" w:type="dxa"/>
          </w:tcPr>
          <w:p w14:paraId="6E74F89B" w14:textId="77777777" w:rsidR="0093568C" w:rsidRPr="001E3C2E" w:rsidRDefault="00640AAC" w:rsidP="00D81510">
            <w:pPr>
              <w:pStyle w:val="Heading2"/>
            </w:pPr>
            <w:r>
              <w:t>For:</w:t>
            </w:r>
          </w:p>
          <w:p w14:paraId="7005F4AF" w14:textId="502F8F36" w:rsidR="00D46279" w:rsidRPr="001E3C2E" w:rsidRDefault="00E37498" w:rsidP="00A457F0">
            <w:r>
              <w:t>A</w:t>
            </w:r>
            <w:r w:rsidR="00006087">
              <w:t>GL</w:t>
            </w:r>
            <w:r w:rsidR="006A3005">
              <w:t xml:space="preserve"> </w:t>
            </w:r>
            <w:r w:rsidR="00BC273D">
              <w:t>Energy</w:t>
            </w:r>
          </w:p>
        </w:tc>
      </w:tr>
    </w:tbl>
    <w:p w14:paraId="3188836B" w14:textId="53B0B73F" w:rsidR="0093568C" w:rsidRDefault="0093568C" w:rsidP="001E3C2E"/>
    <w:p w14:paraId="3D72CC65" w14:textId="632903FC" w:rsidR="000435B4" w:rsidRDefault="00BC273D" w:rsidP="001E3C2E">
      <w:pPr>
        <w:rPr>
          <w:b/>
          <w:bCs/>
        </w:rPr>
      </w:pPr>
      <w:r>
        <w:t>Period</w:t>
      </w:r>
      <w:r w:rsidR="00E82583">
        <w:t xml:space="preserve"> </w:t>
      </w:r>
      <w:sdt>
        <w:sdtPr>
          <w:rPr>
            <w:b/>
            <w:bCs/>
          </w:rPr>
          <w:id w:val="-1554379395"/>
          <w:placeholder>
            <w:docPart w:val="DefaultPlaceholder_-1854013437"/>
          </w:placeholder>
          <w:date w:fullDate="2022-05-30T00:00:00Z">
            <w:dateFormat w:val="d-MMM-yy"/>
            <w:lid w:val="en-AU"/>
            <w:storeMappedDataAs w:val="dateTime"/>
            <w:calendar w:val="gregorian"/>
          </w:date>
        </w:sdtPr>
        <w:sdtEndPr/>
        <w:sdtContent>
          <w:r w:rsidR="00B1771B">
            <w:rPr>
              <w:b/>
              <w:bCs/>
              <w:lang w:val="en-AU"/>
            </w:rPr>
            <w:t>30-May-22</w:t>
          </w:r>
        </w:sdtContent>
      </w:sdt>
      <w:r>
        <w:t xml:space="preserve"> to</w:t>
      </w:r>
      <w:r w:rsidR="00E82583">
        <w:t xml:space="preserve"> </w:t>
      </w:r>
      <w:sdt>
        <w:sdtPr>
          <w:rPr>
            <w:b/>
            <w:bCs/>
          </w:rPr>
          <w:id w:val="1180709028"/>
          <w:placeholder>
            <w:docPart w:val="DefaultPlaceholder_-1854013437"/>
          </w:placeholder>
          <w:date w:fullDate="2022-06-03T00:00:00Z">
            <w:dateFormat w:val="d-MMM-yy"/>
            <w:lid w:val="en-AU"/>
            <w:storeMappedDataAs w:val="dateTime"/>
            <w:calendar w:val="gregorian"/>
          </w:date>
        </w:sdtPr>
        <w:sdtEndPr/>
        <w:sdtContent>
          <w:r w:rsidR="0022663A">
            <w:rPr>
              <w:b/>
              <w:bCs/>
              <w:lang w:val="en-AU"/>
            </w:rPr>
            <w:t>3-Jun-22</w:t>
          </w:r>
        </w:sdtContent>
      </w:sdt>
      <w:r>
        <w:t xml:space="preserve"> </w:t>
      </w:r>
      <w:r w:rsidR="00405176">
        <w:rPr>
          <w:b/>
          <w:bCs/>
        </w:rPr>
        <w:t>(</w:t>
      </w:r>
      <w:r w:rsidR="00404BB0">
        <w:rPr>
          <w:b/>
          <w:bCs/>
        </w:rPr>
        <w:t>5</w:t>
      </w:r>
      <w:r w:rsidR="00405176">
        <w:rPr>
          <w:b/>
          <w:bCs/>
        </w:rPr>
        <w:t xml:space="preserve"> Days)</w:t>
      </w:r>
    </w:p>
    <w:p w14:paraId="5154DBF8" w14:textId="5CD45CD5" w:rsidR="00A41F9A" w:rsidRDefault="00A41F9A" w:rsidP="001E3C2E">
      <w:pPr>
        <w:rPr>
          <w:b/>
          <w:bCs/>
        </w:rPr>
      </w:pPr>
      <w:r>
        <w:t xml:space="preserve">Period </w:t>
      </w:r>
      <w:sdt>
        <w:sdtPr>
          <w:rPr>
            <w:b/>
            <w:bCs/>
          </w:rPr>
          <w:id w:val="1036785397"/>
          <w:placeholder>
            <w:docPart w:val="F37F5570CEBF494AAB0B9431B8969E3C"/>
          </w:placeholder>
          <w:date w:fullDate="2022-06-06T00:00:00Z">
            <w:dateFormat w:val="d-MMM-yy"/>
            <w:lid w:val="en-AU"/>
            <w:storeMappedDataAs w:val="dateTime"/>
            <w:calendar w:val="gregorian"/>
          </w:date>
        </w:sdtPr>
        <w:sdtEndPr/>
        <w:sdtContent>
          <w:r w:rsidR="0022663A">
            <w:rPr>
              <w:b/>
              <w:bCs/>
              <w:lang w:val="en-AU"/>
            </w:rPr>
            <w:t>6-Jun-22</w:t>
          </w:r>
        </w:sdtContent>
      </w:sdt>
      <w:r>
        <w:t xml:space="preserve"> to </w:t>
      </w:r>
      <w:sdt>
        <w:sdtPr>
          <w:rPr>
            <w:b/>
            <w:bCs/>
          </w:rPr>
          <w:id w:val="93679128"/>
          <w:placeholder>
            <w:docPart w:val="F37F5570CEBF494AAB0B9431B8969E3C"/>
          </w:placeholder>
          <w:date w:fullDate="2022-06-10T00:00:00Z">
            <w:dateFormat w:val="d-MMM-yy"/>
            <w:lid w:val="en-AU"/>
            <w:storeMappedDataAs w:val="dateTime"/>
            <w:calendar w:val="gregorian"/>
          </w:date>
        </w:sdtPr>
        <w:sdtEndPr/>
        <w:sdtContent>
          <w:r w:rsidR="0022663A">
            <w:rPr>
              <w:b/>
              <w:bCs/>
              <w:lang w:val="en-AU"/>
            </w:rPr>
            <w:t>10-Jun-22</w:t>
          </w:r>
        </w:sdtContent>
      </w:sdt>
      <w:r>
        <w:t xml:space="preserve"> </w:t>
      </w:r>
      <w:r>
        <w:rPr>
          <w:b/>
          <w:bCs/>
        </w:rPr>
        <w:t>(</w:t>
      </w:r>
      <w:r w:rsidR="00404BB0">
        <w:rPr>
          <w:b/>
          <w:bCs/>
        </w:rPr>
        <w:t>5</w:t>
      </w:r>
      <w:r>
        <w:rPr>
          <w:b/>
          <w:bCs/>
        </w:rPr>
        <w:t xml:space="preserve"> Days)</w:t>
      </w:r>
    </w:p>
    <w:p w14:paraId="33F4BAAA" w14:textId="77777777" w:rsidR="00405176" w:rsidRDefault="00405176" w:rsidP="001E3C2E"/>
    <w:p w14:paraId="4F2CEE2E" w14:textId="77777777" w:rsidR="000435B4" w:rsidRPr="001E3C2E" w:rsidRDefault="000435B4" w:rsidP="001E3C2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5098"/>
        <w:gridCol w:w="1560"/>
        <w:gridCol w:w="1937"/>
        <w:gridCol w:w="1475"/>
      </w:tblGrid>
      <w:tr w:rsidR="00D4146A" w:rsidRPr="001E3C2E" w14:paraId="70A63213" w14:textId="77777777" w:rsidTr="00062825">
        <w:trPr>
          <w:cantSplit/>
          <w:trHeight w:val="288"/>
        </w:trPr>
        <w:tc>
          <w:tcPr>
            <w:tcW w:w="50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265EA9" w14:textId="77777777" w:rsidR="00D4146A" w:rsidRPr="001E3C2E" w:rsidRDefault="00640AAC" w:rsidP="0021009B">
            <w:pPr>
              <w:pStyle w:val="Columnheading"/>
            </w:pPr>
            <w:r>
              <w:t>DESCRIPTION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40A5B7A" w14:textId="74FBD8A0" w:rsidR="00D4146A" w:rsidRPr="001E3C2E" w:rsidRDefault="00B76388" w:rsidP="0021009B">
            <w:pPr>
              <w:pStyle w:val="Columnheading"/>
            </w:pPr>
            <w:r>
              <w:t>RATE</w:t>
            </w:r>
            <w:r w:rsidR="00223CF8">
              <w:t xml:space="preserve"> Per Day</w:t>
            </w:r>
          </w:p>
        </w:tc>
        <w:tc>
          <w:tcPr>
            <w:tcW w:w="19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C64283E" w14:textId="3EB5666B" w:rsidR="00D4146A" w:rsidRPr="001E3C2E" w:rsidRDefault="00B76388" w:rsidP="0021009B">
            <w:pPr>
              <w:pStyle w:val="Columnheading"/>
            </w:pPr>
            <w:r>
              <w:t>QUANTITY</w:t>
            </w:r>
            <w:r w:rsidR="00223CF8">
              <w:t xml:space="preserve"> (Days)</w:t>
            </w:r>
          </w:p>
        </w:tc>
        <w:tc>
          <w:tcPr>
            <w:tcW w:w="147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68B2F4" w14:textId="77777777" w:rsidR="00D4146A" w:rsidRPr="001E3C2E" w:rsidRDefault="00640AAC" w:rsidP="0021009B">
            <w:pPr>
              <w:pStyle w:val="Columnheading"/>
            </w:pPr>
            <w:r>
              <w:t>AMOUNT</w:t>
            </w:r>
          </w:p>
        </w:tc>
      </w:tr>
      <w:tr w:rsidR="00D4146A" w:rsidRPr="001E3C2E" w14:paraId="7DD6CB1E" w14:textId="77777777" w:rsidTr="00062825">
        <w:trPr>
          <w:cantSplit/>
          <w:trHeight w:val="288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BF146" w14:textId="0A247B6A" w:rsidR="00D4146A" w:rsidRPr="001E3C2E" w:rsidRDefault="00E535B3" w:rsidP="0021009B">
            <w:r w:rsidRPr="00E535B3">
              <w:t>Digital Dev - Consultant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C3D356" w14:textId="33EA86E0" w:rsidR="00D4146A" w:rsidRPr="001E3C2E" w:rsidRDefault="00B76388" w:rsidP="0021009B">
            <w:r>
              <w:t>$</w:t>
            </w:r>
            <w:r w:rsidR="00405176">
              <w:t>9</w:t>
            </w:r>
            <w:r>
              <w:t>50.00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58F59F8" w14:textId="5A7F8079" w:rsidR="00D4146A" w:rsidRPr="001E3C2E" w:rsidRDefault="00FF39CF" w:rsidP="00D81510">
            <w:pPr>
              <w:pStyle w:val="Amount"/>
            </w:pPr>
            <w:r>
              <w:t>10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77B3CC2" w14:textId="39054961" w:rsidR="00D4146A" w:rsidRPr="004B1646" w:rsidRDefault="00B76388" w:rsidP="00D81510">
            <w:pPr>
              <w:pStyle w:val="Amount"/>
            </w:pPr>
            <w:r w:rsidRPr="004B1646">
              <w:t>$</w:t>
            </w:r>
            <w:r w:rsidR="00FF39CF">
              <w:t>9</w:t>
            </w:r>
            <w:r w:rsidR="003F2704">
              <w:t>,</w:t>
            </w:r>
            <w:r w:rsidR="00FF39CF">
              <w:t>5</w:t>
            </w:r>
            <w:r w:rsidR="003F2704">
              <w:t>00.00</w:t>
            </w:r>
          </w:p>
        </w:tc>
      </w:tr>
      <w:tr w:rsidR="00640AAC" w:rsidRPr="001E3C2E" w14:paraId="641DFDC9" w14:textId="77777777" w:rsidTr="00062825">
        <w:trPr>
          <w:cantSplit/>
          <w:trHeight w:val="288"/>
        </w:trPr>
        <w:tc>
          <w:tcPr>
            <w:tcW w:w="50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3B4CA3" w14:textId="77777777" w:rsidR="00640AAC" w:rsidRPr="001E3C2E" w:rsidRDefault="00640AAC" w:rsidP="0021009B"/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1F7E41A" w14:textId="77777777" w:rsidR="00640AAC" w:rsidRPr="001E3C2E" w:rsidRDefault="00640AAC" w:rsidP="0021009B"/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DF69FF2" w14:textId="6187D2B4" w:rsidR="00640AAC" w:rsidRPr="001E3C2E" w:rsidRDefault="00B76388" w:rsidP="00D81510">
            <w:pPr>
              <w:pStyle w:val="Amount"/>
            </w:pPr>
            <w:r>
              <w:t>SUBTOTAL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962F355" w14:textId="41FFCD51" w:rsidR="00640AAC" w:rsidRPr="001E3C2E" w:rsidRDefault="00B76388" w:rsidP="00D81510">
            <w:pPr>
              <w:pStyle w:val="Amount"/>
            </w:pPr>
            <w:r>
              <w:t>$</w:t>
            </w:r>
            <w:r w:rsidR="00FF39CF">
              <w:t>9</w:t>
            </w:r>
            <w:r w:rsidR="003F2704">
              <w:t>,</w:t>
            </w:r>
            <w:r w:rsidR="00FF39CF">
              <w:t>5</w:t>
            </w:r>
            <w:r w:rsidR="003F2704">
              <w:t>00.00</w:t>
            </w:r>
          </w:p>
        </w:tc>
      </w:tr>
      <w:tr w:rsidR="00640AAC" w:rsidRPr="001E3C2E" w14:paraId="550ADF9B" w14:textId="77777777" w:rsidTr="00062825">
        <w:trPr>
          <w:cantSplit/>
          <w:trHeight w:val="288"/>
        </w:trPr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DF63D" w14:textId="77777777" w:rsidR="00640AAC" w:rsidRPr="001E3C2E" w:rsidRDefault="00640AAC" w:rsidP="0021009B"/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FFC636A" w14:textId="77777777" w:rsidR="00640AAC" w:rsidRPr="001E3C2E" w:rsidRDefault="00640AAC" w:rsidP="0021009B"/>
        </w:tc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07ED104" w14:textId="5D39CF4C" w:rsidR="00640AAC" w:rsidRPr="001E3C2E" w:rsidRDefault="00B76388" w:rsidP="00D81510">
            <w:pPr>
              <w:pStyle w:val="Amount"/>
            </w:pPr>
            <w:r>
              <w:t>TAX (10%)</w:t>
            </w:r>
          </w:p>
        </w:tc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C257BCA" w14:textId="747E7582" w:rsidR="00640AAC" w:rsidRPr="001E3C2E" w:rsidRDefault="00CE4070" w:rsidP="00D81510">
            <w:pPr>
              <w:pStyle w:val="Amount"/>
            </w:pPr>
            <w:r>
              <w:t>$</w:t>
            </w:r>
            <w:r w:rsidR="00FF39CF">
              <w:t>95</w:t>
            </w:r>
            <w:r w:rsidR="003F2704">
              <w:t>0</w:t>
            </w:r>
            <w:r w:rsidR="00B76388">
              <w:t>.00</w:t>
            </w:r>
          </w:p>
        </w:tc>
      </w:tr>
      <w:tr w:rsidR="00640AAC" w:rsidRPr="001E3C2E" w14:paraId="48395E11" w14:textId="77777777" w:rsidTr="00062825">
        <w:trPr>
          <w:cantSplit/>
          <w:trHeight w:val="288"/>
        </w:trPr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11461" w14:textId="77777777" w:rsidR="00640AAC" w:rsidRPr="001E3C2E" w:rsidRDefault="00640AAC" w:rsidP="0021009B"/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E78342" w14:textId="77777777" w:rsidR="00640AAC" w:rsidRPr="001E3C2E" w:rsidRDefault="00640AAC" w:rsidP="0021009B"/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2A379C2" w14:textId="7234FE67" w:rsidR="00640AAC" w:rsidRPr="001E3C2E" w:rsidRDefault="00E17865" w:rsidP="00D81510">
            <w:pPr>
              <w:pStyle w:val="Amount"/>
            </w:pPr>
            <w:r>
              <w:t>TOTAL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482C7D8" w14:textId="4AB235DD" w:rsidR="00640AAC" w:rsidRPr="001E3C2E" w:rsidRDefault="00E17865" w:rsidP="00D81510">
            <w:pPr>
              <w:pStyle w:val="Amount"/>
            </w:pPr>
            <w:r>
              <w:t>$</w:t>
            </w:r>
            <w:r w:rsidR="00FF39CF">
              <w:t>10</w:t>
            </w:r>
            <w:r w:rsidR="003F2704">
              <w:t>,</w:t>
            </w:r>
            <w:r w:rsidR="00FF39CF">
              <w:t>450</w:t>
            </w:r>
            <w:r>
              <w:t>.00</w:t>
            </w:r>
          </w:p>
        </w:tc>
      </w:tr>
      <w:tr w:rsidR="00640AAC" w:rsidRPr="001E3C2E" w14:paraId="37358483" w14:textId="77777777" w:rsidTr="00062825">
        <w:trPr>
          <w:cantSplit/>
          <w:trHeight w:val="20"/>
        </w:trPr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A9FA5" w14:textId="77777777" w:rsidR="00640AAC" w:rsidRPr="001E3C2E" w:rsidRDefault="00640AAC" w:rsidP="0021009B"/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D2B653D" w14:textId="77777777" w:rsidR="00640AAC" w:rsidRPr="001E3C2E" w:rsidRDefault="00640AAC" w:rsidP="0021009B"/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4D7CF5F" w14:textId="2EEBBF83" w:rsidR="00640AAC" w:rsidRPr="001E3C2E" w:rsidRDefault="00E17865" w:rsidP="00D81510">
            <w:pPr>
              <w:pStyle w:val="Amount"/>
            </w:pPr>
            <w:r>
              <w:t>BALANCE DUE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63B2CE1" w14:textId="4A611A09" w:rsidR="00640AAC" w:rsidRPr="001E3C2E" w:rsidRDefault="00E17865" w:rsidP="00D81510">
            <w:pPr>
              <w:pStyle w:val="Amount"/>
            </w:pPr>
            <w:r>
              <w:t>$</w:t>
            </w:r>
            <w:r w:rsidR="00FF39CF">
              <w:t>10</w:t>
            </w:r>
            <w:r w:rsidR="003F2704">
              <w:t>,</w:t>
            </w:r>
            <w:r w:rsidR="00FF39CF">
              <w:t>450</w:t>
            </w:r>
            <w:r w:rsidR="003F2704">
              <w:t>.00</w:t>
            </w:r>
          </w:p>
        </w:tc>
      </w:tr>
    </w:tbl>
    <w:p w14:paraId="2082EC1A" w14:textId="77777777" w:rsidR="000435B4" w:rsidRDefault="000435B4" w:rsidP="00A457F0"/>
    <w:p w14:paraId="2DCE055E" w14:textId="77777777" w:rsidR="000435B4" w:rsidRDefault="000435B4" w:rsidP="00A457F0"/>
    <w:p w14:paraId="644787C1" w14:textId="7D03A5FE" w:rsidR="0094454E" w:rsidRPr="00F5008E" w:rsidRDefault="0094454E" w:rsidP="00F5008E">
      <w:pPr>
        <w:spacing w:line="360" w:lineRule="auto"/>
        <w:rPr>
          <w:sz w:val="20"/>
          <w:szCs w:val="20"/>
        </w:rPr>
      </w:pPr>
      <w:r w:rsidRPr="00F5008E">
        <w:rPr>
          <w:sz w:val="20"/>
          <w:szCs w:val="20"/>
        </w:rPr>
        <w:t>Bank Transfer:</w:t>
      </w:r>
    </w:p>
    <w:p w14:paraId="1004000E" w14:textId="7F673072" w:rsidR="00741356" w:rsidRPr="00F5008E" w:rsidRDefault="00741356" w:rsidP="00F5008E">
      <w:pPr>
        <w:spacing w:line="360" w:lineRule="auto"/>
        <w:rPr>
          <w:sz w:val="20"/>
          <w:szCs w:val="20"/>
        </w:rPr>
      </w:pPr>
      <w:r w:rsidRPr="00F5008E">
        <w:rPr>
          <w:b/>
          <w:bCs/>
          <w:sz w:val="20"/>
          <w:szCs w:val="20"/>
        </w:rPr>
        <w:t>Account name:</w:t>
      </w:r>
      <w:r w:rsidRPr="00F5008E">
        <w:rPr>
          <w:sz w:val="20"/>
          <w:szCs w:val="20"/>
        </w:rPr>
        <w:t> </w:t>
      </w:r>
      <w:r w:rsidRPr="00F5008E">
        <w:rPr>
          <w:sz w:val="20"/>
          <w:szCs w:val="20"/>
        </w:rPr>
        <w:tab/>
        <w:t>SAMYAN PTY LTD</w:t>
      </w:r>
      <w:r w:rsidRPr="00F5008E">
        <w:rPr>
          <w:sz w:val="20"/>
          <w:szCs w:val="20"/>
        </w:rPr>
        <w:br/>
      </w:r>
      <w:r w:rsidRPr="00F5008E">
        <w:rPr>
          <w:b/>
          <w:bCs/>
          <w:sz w:val="20"/>
          <w:szCs w:val="20"/>
        </w:rPr>
        <w:t>BSB:</w:t>
      </w:r>
      <w:r w:rsidRPr="00F5008E">
        <w:rPr>
          <w:sz w:val="20"/>
          <w:szCs w:val="20"/>
        </w:rPr>
        <w:t> </w:t>
      </w:r>
      <w:r w:rsidRPr="00F5008E">
        <w:rPr>
          <w:sz w:val="20"/>
          <w:szCs w:val="20"/>
        </w:rPr>
        <w:tab/>
      </w:r>
      <w:r w:rsidRPr="00F5008E">
        <w:rPr>
          <w:sz w:val="20"/>
          <w:szCs w:val="20"/>
        </w:rPr>
        <w:tab/>
      </w:r>
      <w:r w:rsidRPr="00F5008E">
        <w:rPr>
          <w:sz w:val="20"/>
          <w:szCs w:val="20"/>
        </w:rPr>
        <w:tab/>
        <w:t>062</w:t>
      </w:r>
      <w:r w:rsidR="00F5008E" w:rsidRPr="00F5008E">
        <w:rPr>
          <w:sz w:val="20"/>
          <w:szCs w:val="20"/>
        </w:rPr>
        <w:t>-</w:t>
      </w:r>
      <w:r w:rsidRPr="00F5008E">
        <w:rPr>
          <w:sz w:val="20"/>
          <w:szCs w:val="20"/>
        </w:rPr>
        <w:t>692</w:t>
      </w:r>
      <w:r w:rsidRPr="00F5008E">
        <w:rPr>
          <w:sz w:val="20"/>
          <w:szCs w:val="20"/>
        </w:rPr>
        <w:br/>
      </w:r>
      <w:r w:rsidRPr="00F5008E">
        <w:rPr>
          <w:b/>
          <w:bCs/>
          <w:sz w:val="20"/>
          <w:szCs w:val="20"/>
        </w:rPr>
        <w:t>Account number:</w:t>
      </w:r>
      <w:r w:rsidRPr="00F5008E">
        <w:rPr>
          <w:sz w:val="20"/>
          <w:szCs w:val="20"/>
        </w:rPr>
        <w:t> </w:t>
      </w:r>
      <w:r w:rsidRPr="00F5008E">
        <w:rPr>
          <w:sz w:val="20"/>
          <w:szCs w:val="20"/>
        </w:rPr>
        <w:tab/>
        <w:t>4968</w:t>
      </w:r>
      <w:r w:rsidR="00F5008E" w:rsidRPr="00F5008E">
        <w:rPr>
          <w:sz w:val="20"/>
          <w:szCs w:val="20"/>
        </w:rPr>
        <w:t xml:space="preserve"> </w:t>
      </w:r>
      <w:r w:rsidRPr="00F5008E">
        <w:rPr>
          <w:sz w:val="20"/>
          <w:szCs w:val="20"/>
        </w:rPr>
        <w:t>3582</w:t>
      </w:r>
    </w:p>
    <w:p w14:paraId="71211E9B" w14:textId="77777777" w:rsidR="0094454E" w:rsidRDefault="0094454E" w:rsidP="00A457F0"/>
    <w:p w14:paraId="0E12F8F9" w14:textId="3FD47C66" w:rsidR="00A457F0" w:rsidRPr="001E3C2E" w:rsidRDefault="00A457F0" w:rsidP="00A457F0">
      <w:pPr>
        <w:pStyle w:val="Thankyou"/>
      </w:pPr>
    </w:p>
    <w:sectPr w:rsidR="00A457F0" w:rsidRPr="001E3C2E" w:rsidSect="00A457F0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6178E" w14:textId="77777777" w:rsidR="00EC6A9A" w:rsidRDefault="00EC6A9A" w:rsidP="00B66A31">
      <w:pPr>
        <w:spacing w:line="240" w:lineRule="auto"/>
      </w:pPr>
      <w:r>
        <w:separator/>
      </w:r>
    </w:p>
  </w:endnote>
  <w:endnote w:type="continuationSeparator" w:id="0">
    <w:p w14:paraId="5D1CDF69" w14:textId="77777777" w:rsidR="00EC6A9A" w:rsidRDefault="00EC6A9A" w:rsidP="00B66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AA6F9" w14:textId="77777777" w:rsidR="00EC6A9A" w:rsidRDefault="00EC6A9A" w:rsidP="00B66A31">
      <w:pPr>
        <w:spacing w:line="240" w:lineRule="auto"/>
      </w:pPr>
      <w:r>
        <w:separator/>
      </w:r>
    </w:p>
  </w:footnote>
  <w:footnote w:type="continuationSeparator" w:id="0">
    <w:p w14:paraId="56963109" w14:textId="77777777" w:rsidR="00EC6A9A" w:rsidRDefault="00EC6A9A" w:rsidP="00B66A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46273095">
    <w:abstractNumId w:val="0"/>
  </w:num>
  <w:num w:numId="2" w16cid:durableId="1113523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cumentProtection w:edit="forms" w:enforcement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88"/>
    <w:rsid w:val="00006087"/>
    <w:rsid w:val="00042CA1"/>
    <w:rsid w:val="000435B4"/>
    <w:rsid w:val="00060B5E"/>
    <w:rsid w:val="00062825"/>
    <w:rsid w:val="000630B9"/>
    <w:rsid w:val="00081038"/>
    <w:rsid w:val="00153C1A"/>
    <w:rsid w:val="00156147"/>
    <w:rsid w:val="001E3C2E"/>
    <w:rsid w:val="00206624"/>
    <w:rsid w:val="0021009B"/>
    <w:rsid w:val="00223CF8"/>
    <w:rsid w:val="0022663A"/>
    <w:rsid w:val="002E09CB"/>
    <w:rsid w:val="00310D26"/>
    <w:rsid w:val="00341D54"/>
    <w:rsid w:val="003645A2"/>
    <w:rsid w:val="00380E44"/>
    <w:rsid w:val="003D34DE"/>
    <w:rsid w:val="003F03CA"/>
    <w:rsid w:val="003F2704"/>
    <w:rsid w:val="00404BB0"/>
    <w:rsid w:val="00405176"/>
    <w:rsid w:val="00473FA7"/>
    <w:rsid w:val="004B1646"/>
    <w:rsid w:val="004C3B39"/>
    <w:rsid w:val="004D4E18"/>
    <w:rsid w:val="004F1380"/>
    <w:rsid w:val="005404D4"/>
    <w:rsid w:val="0055585A"/>
    <w:rsid w:val="005A6D66"/>
    <w:rsid w:val="00640AAC"/>
    <w:rsid w:val="006723AB"/>
    <w:rsid w:val="006822EB"/>
    <w:rsid w:val="006A3005"/>
    <w:rsid w:val="006A6CCB"/>
    <w:rsid w:val="006D2079"/>
    <w:rsid w:val="006D340A"/>
    <w:rsid w:val="00741356"/>
    <w:rsid w:val="007607A0"/>
    <w:rsid w:val="00761E49"/>
    <w:rsid w:val="00773F19"/>
    <w:rsid w:val="007F3D8D"/>
    <w:rsid w:val="008152E2"/>
    <w:rsid w:val="00873336"/>
    <w:rsid w:val="008B6B6C"/>
    <w:rsid w:val="008C1DFD"/>
    <w:rsid w:val="00933007"/>
    <w:rsid w:val="0093568C"/>
    <w:rsid w:val="00942C6A"/>
    <w:rsid w:val="0094454E"/>
    <w:rsid w:val="009F15CF"/>
    <w:rsid w:val="009F310C"/>
    <w:rsid w:val="00A41F9A"/>
    <w:rsid w:val="00A457F0"/>
    <w:rsid w:val="00A67B29"/>
    <w:rsid w:val="00AB03C9"/>
    <w:rsid w:val="00AB2777"/>
    <w:rsid w:val="00B1771B"/>
    <w:rsid w:val="00B23371"/>
    <w:rsid w:val="00B51FEA"/>
    <w:rsid w:val="00B66A31"/>
    <w:rsid w:val="00B76388"/>
    <w:rsid w:val="00B764B8"/>
    <w:rsid w:val="00B85CCA"/>
    <w:rsid w:val="00B94BE3"/>
    <w:rsid w:val="00BC273D"/>
    <w:rsid w:val="00BD7A44"/>
    <w:rsid w:val="00BF2FDE"/>
    <w:rsid w:val="00BF4035"/>
    <w:rsid w:val="00C007AD"/>
    <w:rsid w:val="00C259F2"/>
    <w:rsid w:val="00C60CDF"/>
    <w:rsid w:val="00C84364"/>
    <w:rsid w:val="00CE4070"/>
    <w:rsid w:val="00CF28B5"/>
    <w:rsid w:val="00D17E1B"/>
    <w:rsid w:val="00D36D12"/>
    <w:rsid w:val="00D4146A"/>
    <w:rsid w:val="00D45E69"/>
    <w:rsid w:val="00D46279"/>
    <w:rsid w:val="00D73707"/>
    <w:rsid w:val="00D76A11"/>
    <w:rsid w:val="00D81510"/>
    <w:rsid w:val="00E12E17"/>
    <w:rsid w:val="00E17865"/>
    <w:rsid w:val="00E37498"/>
    <w:rsid w:val="00E40640"/>
    <w:rsid w:val="00E535B3"/>
    <w:rsid w:val="00E6107D"/>
    <w:rsid w:val="00E82583"/>
    <w:rsid w:val="00E862B0"/>
    <w:rsid w:val="00EC6A9A"/>
    <w:rsid w:val="00EE1DC8"/>
    <w:rsid w:val="00EE6619"/>
    <w:rsid w:val="00F02579"/>
    <w:rsid w:val="00F11282"/>
    <w:rsid w:val="00F40CE1"/>
    <w:rsid w:val="00F5008E"/>
    <w:rsid w:val="00F52042"/>
    <w:rsid w:val="00FA2866"/>
    <w:rsid w:val="00FB1848"/>
    <w:rsid w:val="00FF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754B8B"/>
  <w15:docId w15:val="{2717EB78-6434-A04E-A143-879DD5D0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4BE3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457F0"/>
    <w:pPr>
      <w:jc w:val="right"/>
      <w:outlineLvl w:val="0"/>
    </w:pPr>
    <w:rPr>
      <w:rFonts w:asciiTheme="majorHAnsi" w:hAnsiTheme="majorHAnsi"/>
      <w:b/>
      <w:color w:val="595959" w:themeColor="text1" w:themeTint="A6"/>
      <w:sz w:val="40"/>
    </w:rPr>
  </w:style>
  <w:style w:type="paragraph" w:styleId="Heading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 w:val="16"/>
      <w:szCs w:val="16"/>
    </w:rPr>
  </w:style>
  <w:style w:type="paragraph" w:styleId="Heading3">
    <w:name w:val="heading 3"/>
    <w:basedOn w:val="Normal"/>
    <w:next w:val="Normal"/>
    <w:qFormat/>
    <w:rsid w:val="00A457F0"/>
    <w:pPr>
      <w:spacing w:after="200"/>
      <w:outlineLvl w:val="2"/>
    </w:pPr>
    <w:rPr>
      <w:i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Companyname">
    <w:name w:val="Company name"/>
    <w:basedOn w:val="Normal"/>
    <w:qFormat/>
    <w:rsid w:val="00A457F0"/>
    <w:rPr>
      <w:b/>
      <w:sz w:val="24"/>
    </w:rPr>
  </w:style>
  <w:style w:type="paragraph" w:customStyle="1" w:styleId="Columnheading">
    <w:name w:val="Column heading"/>
    <w:basedOn w:val="Normal"/>
    <w:qFormat/>
    <w:rsid w:val="00A457F0"/>
    <w:pPr>
      <w:jc w:val="center"/>
    </w:pPr>
    <w:rPr>
      <w:rFonts w:asciiTheme="majorHAnsi" w:hAnsiTheme="majorHAnsi"/>
      <w:b/>
      <w:sz w:val="16"/>
    </w:rPr>
  </w:style>
  <w:style w:type="paragraph" w:customStyle="1" w:styleId="RightAligned">
    <w:name w:val="Right Aligned"/>
    <w:basedOn w:val="Normal"/>
    <w:unhideWhenUsed/>
    <w:qFormat/>
    <w:rsid w:val="00AB03C9"/>
    <w:pPr>
      <w:jc w:val="right"/>
    </w:pPr>
    <w:rPr>
      <w:caps/>
      <w:sz w:val="16"/>
      <w:szCs w:val="16"/>
    </w:rPr>
  </w:style>
  <w:style w:type="paragraph" w:customStyle="1" w:styleId="Thankyou">
    <w:name w:val="Thank you"/>
    <w:basedOn w:val="Normal"/>
    <w:qFormat/>
    <w:rsid w:val="00A457F0"/>
    <w:pPr>
      <w:spacing w:before="600"/>
      <w:jc w:val="center"/>
    </w:pPr>
    <w:rPr>
      <w:b/>
      <w:bCs/>
      <w:sz w:val="20"/>
    </w:rPr>
  </w:style>
  <w:style w:type="paragraph" w:customStyle="1" w:styleId="Amount">
    <w:name w:val="Amount"/>
    <w:basedOn w:val="Normal"/>
    <w:qFormat/>
    <w:rsid w:val="00D81510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A457F0"/>
    <w:rPr>
      <w:color w:val="808080"/>
    </w:rPr>
  </w:style>
  <w:style w:type="character" w:styleId="Hyperlink">
    <w:name w:val="Hyperlink"/>
    <w:basedOn w:val="DefaultParagraphFont"/>
    <w:unhideWhenUsed/>
    <w:rsid w:val="00BC27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ayroll@metapm.com.au" TargetMode="External"/><Relationship Id="rId5" Type="http://schemas.openxmlformats.org/officeDocument/2006/relationships/styles" Target="styles.xml"/><Relationship Id="rId10" Type="http://schemas.openxmlformats.org/officeDocument/2006/relationships/hyperlink" Target="mailto:brahm.gupta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sers\brahm\Downloads\Invoice\tf0280573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25DD3AF8C3914F9018ECAA8411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CF1BD-93C3-124A-9D99-21ADFF3A7F00}"/>
      </w:docPartPr>
      <w:docPartBody>
        <w:p w:rsidR="00792D27" w:rsidRDefault="003B3E1E">
          <w:pPr>
            <w:pStyle w:val="B925DD3AF8C3914F9018ECAA84111B13"/>
          </w:pPr>
          <w:r>
            <w:t>[Company Name]</w:t>
          </w:r>
        </w:p>
      </w:docPartBody>
    </w:docPart>
    <w:docPart>
      <w:docPartPr>
        <w:name w:val="06A404FD88477844A1D08CEE83399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D173E-40F6-D646-ACF3-847D39FF4307}"/>
      </w:docPartPr>
      <w:docPartBody>
        <w:p w:rsidR="00792D27" w:rsidRDefault="003B3E1E">
          <w:pPr>
            <w:pStyle w:val="06A404FD88477844A1D08CEE83399A7A"/>
          </w:pPr>
          <w:r>
            <w:t>[Click to Select Date]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B8986-D522-483B-AA69-B9B276EE88A6}"/>
      </w:docPartPr>
      <w:docPartBody>
        <w:p w:rsidR="003C3EFE" w:rsidRDefault="00C16A60">
          <w:r w:rsidRPr="008648BA">
            <w:rPr>
              <w:rStyle w:val="PlaceholderText"/>
            </w:rPr>
            <w:t>Click or tap to enter a date.</w:t>
          </w:r>
        </w:p>
      </w:docPartBody>
    </w:docPart>
    <w:docPart>
      <w:docPartPr>
        <w:name w:val="F37F5570CEBF494AAB0B9431B8969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B4624-682E-49FA-8002-2A6D8B9E1C91}"/>
      </w:docPartPr>
      <w:docPartBody>
        <w:p w:rsidR="003C3EFE" w:rsidRDefault="00C16A60" w:rsidP="00C16A60">
          <w:pPr>
            <w:pStyle w:val="F37F5570CEBF494AAB0B9431B8969E3C"/>
          </w:pPr>
          <w:r w:rsidRPr="008648BA">
            <w:rPr>
              <w:rStyle w:val="PlaceholderText"/>
            </w:rPr>
            <w:t>Click or tap to enter a date.</w:t>
          </w:r>
        </w:p>
      </w:docPartBody>
    </w:docPart>
    <w:docPart>
      <w:docPartPr>
        <w:name w:val="B48B3D52AA4749EC80679337F12B5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945EA-395B-46E3-BEBF-B4E349382FEB}"/>
      </w:docPartPr>
      <w:docPartBody>
        <w:p w:rsidR="003C3EFE" w:rsidRDefault="00C16A60" w:rsidP="00C16A60">
          <w:pPr>
            <w:pStyle w:val="B48B3D52AA4749EC80679337F12B51A7"/>
          </w:pPr>
          <w:r w:rsidRPr="008648B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1E"/>
    <w:rsid w:val="000546E7"/>
    <w:rsid w:val="00142524"/>
    <w:rsid w:val="00273ED7"/>
    <w:rsid w:val="003B3E1E"/>
    <w:rsid w:val="003C3EFE"/>
    <w:rsid w:val="00567D9A"/>
    <w:rsid w:val="006B12FF"/>
    <w:rsid w:val="00792D27"/>
    <w:rsid w:val="008C3FEC"/>
    <w:rsid w:val="00A215AE"/>
    <w:rsid w:val="00B37F7E"/>
    <w:rsid w:val="00C16A60"/>
    <w:rsid w:val="00F3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25DD3AF8C3914F9018ECAA84111B13">
    <w:name w:val="B925DD3AF8C3914F9018ECAA84111B13"/>
  </w:style>
  <w:style w:type="paragraph" w:customStyle="1" w:styleId="06A404FD88477844A1D08CEE83399A7A">
    <w:name w:val="06A404FD88477844A1D08CEE83399A7A"/>
  </w:style>
  <w:style w:type="character" w:styleId="PlaceholderText">
    <w:name w:val="Placeholder Text"/>
    <w:basedOn w:val="DefaultParagraphFont"/>
    <w:uiPriority w:val="99"/>
    <w:semiHidden/>
    <w:rsid w:val="00C16A60"/>
    <w:rPr>
      <w:color w:val="808080"/>
    </w:rPr>
  </w:style>
  <w:style w:type="paragraph" w:customStyle="1" w:styleId="F37F5570CEBF494AAB0B9431B8969E3C">
    <w:name w:val="F37F5570CEBF494AAB0B9431B8969E3C"/>
    <w:rsid w:val="00C16A60"/>
    <w:pPr>
      <w:spacing w:after="160" w:line="259" w:lineRule="auto"/>
    </w:pPr>
    <w:rPr>
      <w:sz w:val="22"/>
      <w:szCs w:val="22"/>
      <w:lang w:eastAsia="en-AU"/>
    </w:rPr>
  </w:style>
  <w:style w:type="paragraph" w:customStyle="1" w:styleId="B48B3D52AA4749EC80679337F12B51A7">
    <w:name w:val="B48B3D52AA4749EC80679337F12B51A7"/>
    <w:rsid w:val="00C16A60"/>
    <w:pPr>
      <w:spacing w:after="160" w:line="259" w:lineRule="auto"/>
    </w:pPr>
    <w:rPr>
      <w:sz w:val="22"/>
      <w:szCs w:val="22"/>
      <w:lang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727482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2011-12-20T17:37:00+00:00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1383556</Value>
      <Value>1383557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Service invoice with hours and rate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TP102805734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224545-4B0B-41D6-A1EF-9247704FD6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B0D015-A913-4D82-BBC4-BC2E376F6B1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7FC0394F-A107-4444-AA26-8A642C989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tf02805735_win32.dotx</Template>
  <TotalTime>11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with hours and rate</vt:lpstr>
    </vt:vector>
  </TitlesOfParts>
  <Company>Microsoft Corporation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with hours and rate</dc:title>
  <dc:subject>Samyan Pty Ltd</dc:subject>
  <dc:creator>Microsoft Office User</dc:creator>
  <cp:lastModifiedBy>Brahm Gupta</cp:lastModifiedBy>
  <cp:revision>10</cp:revision>
  <cp:lastPrinted>2004-04-13T21:11:00Z</cp:lastPrinted>
  <dcterms:created xsi:type="dcterms:W3CDTF">2022-05-29T23:49:00Z</dcterms:created>
  <dcterms:modified xsi:type="dcterms:W3CDTF">2022-06-14T01:52:00Z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